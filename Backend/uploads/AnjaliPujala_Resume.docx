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759D" w14:textId="77777777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1ACEFEC" wp14:editId="155CBB5C">
                <wp:simplePos x="0" y="0"/>
                <wp:positionH relativeFrom="page">
                  <wp:align>left</wp:align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E2AAB" id="Rectangle 1" o:spid="_x0000_s1026" alt="&quot;&quot;" style="position:absolute;margin-left:0;margin-top:-53.25pt;width:41.75pt;height:11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" fillcolor="#3d2649 [809]" stroked="f" strokeweight="1pt">
                <w10:wrap anchorx="page"/>
                <w10:anchorlock/>
              </v:rect>
            </w:pict>
          </mc:Fallback>
        </mc:AlternateContent>
      </w:r>
    </w:p>
    <w:p w14:paraId="6963D74F" w14:textId="6ED37D63" w:rsidR="00CE3B09" w:rsidRPr="00CC0FFE" w:rsidRDefault="00C860B7" w:rsidP="00CC0FFE">
      <w:pPr>
        <w:pStyle w:val="Title"/>
      </w:pPr>
      <w:r>
        <w:t>Pujala anjali</w:t>
      </w:r>
    </w:p>
    <w:tbl>
      <w:tblPr>
        <w:tblW w:w="514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99"/>
        <w:gridCol w:w="5009"/>
      </w:tblGrid>
      <w:tr w:rsidR="00E16D14" w14:paraId="602A379E" w14:textId="77777777" w:rsidTr="001C5C80">
        <w:trPr>
          <w:trHeight w:val="2052"/>
        </w:trPr>
        <w:tc>
          <w:tcPr>
            <w:tcW w:w="10008" w:type="dxa"/>
            <w:gridSpan w:val="2"/>
          </w:tcPr>
          <w:p w14:paraId="3647D248" w14:textId="4A7B15B6" w:rsidR="00E16D14" w:rsidRPr="00304FD1" w:rsidRDefault="00C860B7" w:rsidP="00E67EB2">
            <w:pPr>
              <w:pStyle w:val="Subtitle"/>
            </w:pPr>
            <w:r>
              <w:t>9014056134</w:t>
            </w:r>
            <w:r w:rsidR="00E16D14">
              <w:t xml:space="preserve"> </w:t>
            </w:r>
            <w:r w:rsidR="00E16D14" w:rsidRPr="00195EF4">
              <w:t xml:space="preserve">| </w:t>
            </w:r>
            <w:hyperlink r:id="rId10" w:history="1">
              <w:r w:rsidRPr="00B87D8D">
                <w:rPr>
                  <w:rStyle w:val="Hyperlink"/>
                </w:rPr>
                <w:t>anjalipujala003@gmail.com</w:t>
              </w:r>
            </w:hyperlink>
            <w:r>
              <w:t xml:space="preserve"> </w:t>
            </w:r>
            <w:r w:rsidR="00E16D14" w:rsidRPr="00195EF4">
              <w:t xml:space="preserve">| </w:t>
            </w:r>
            <w:r w:rsidRPr="0012778B">
              <w:rPr>
                <w:color w:val="auto"/>
              </w:rPr>
              <w:t xml:space="preserve"> </w:t>
            </w:r>
            <w:hyperlink r:id="rId11" w:history="1">
              <w:r w:rsidRPr="0012778B">
                <w:rPr>
                  <w:rStyle w:val="Hyperlink"/>
                  <w:color w:val="auto"/>
                </w:rPr>
                <w:t>https://www.linkedin.com/in/anjali-pujala-b6a2b5259</w:t>
              </w:r>
            </w:hyperlink>
          </w:p>
          <w:p w14:paraId="7C5AF329" w14:textId="77777777" w:rsidR="00E16D14" w:rsidRDefault="00E16D14" w:rsidP="00E67EB2"/>
          <w:p w14:paraId="4985BE95" w14:textId="65330FE8" w:rsidR="00BC1D9D" w:rsidRDefault="00BC1D9D" w:rsidP="00E67EB2">
            <w:pPr>
              <w:rPr>
                <w:rFonts w:eastAsiaTheme="majorEastAsia" w:cs="Times New Roman (Headings CS)"/>
                <w:b/>
                <w:caps/>
                <w:color w:val="000000" w:themeColor="text1"/>
                <w:sz w:val="28"/>
                <w:szCs w:val="32"/>
              </w:rPr>
            </w:pPr>
            <w:r w:rsidRPr="00BC1D9D">
              <w:rPr>
                <w:rFonts w:eastAsiaTheme="majorEastAsia" w:cs="Times New Roman (Headings CS)"/>
                <w:b/>
                <w:caps/>
                <w:color w:val="000000" w:themeColor="text1"/>
                <w:sz w:val="28"/>
                <w:szCs w:val="32"/>
              </w:rPr>
              <w:t>PROFILE SUMMARY</w:t>
            </w:r>
          </w:p>
          <w:p w14:paraId="2D47B215" w14:textId="25255F7A" w:rsidR="00BC1D9D" w:rsidRPr="00BC1D9D" w:rsidRDefault="00BC1D9D" w:rsidP="00E67EB2">
            <w:pPr>
              <w:rPr>
                <w:rFonts w:eastAsiaTheme="majorEastAsia" w:cs="Times New Roman (Headings CS)"/>
                <w:b/>
                <w:caps/>
                <w:color w:val="000000" w:themeColor="text1"/>
                <w:sz w:val="28"/>
                <w:szCs w:val="32"/>
              </w:rPr>
            </w:pPr>
          </w:p>
          <w:p w14:paraId="20D7A08B" w14:textId="77777777" w:rsidR="00E16D14" w:rsidRDefault="000467D5" w:rsidP="00E67EB2">
            <w:r w:rsidRPr="000467D5">
              <w:t>Highly motivated Computer Science student passionate about solving complex problems and proficient in Python, Java, and front-end technologies (HTML, CSS, Bootstrap, JavaScript). Skilled in developing user-friendly applications using Python (</w:t>
            </w:r>
            <w:proofErr w:type="spellStart"/>
            <w:r w:rsidRPr="000467D5">
              <w:t>Tkinter</w:t>
            </w:r>
            <w:proofErr w:type="spellEnd"/>
            <w:r w:rsidRPr="000467D5">
              <w:t>) and SQL. Collaborated on a team project to create a student-teacher dashboard, streamlining communication and data management. Eager to leverage technical skills to innovate and contribute to a growing company.</w:t>
            </w:r>
          </w:p>
          <w:p w14:paraId="482F7863" w14:textId="42675409" w:rsidR="00F35BE3" w:rsidRDefault="00F35BE3" w:rsidP="00E67EB2"/>
        </w:tc>
      </w:tr>
      <w:tr w:rsidR="00F35BE3" w14:paraId="2BE5AB43" w14:textId="77777777" w:rsidTr="001C5C80">
        <w:trPr>
          <w:trHeight w:val="427"/>
        </w:trPr>
        <w:tc>
          <w:tcPr>
            <w:tcW w:w="10008" w:type="dxa"/>
            <w:gridSpan w:val="2"/>
          </w:tcPr>
          <w:p w14:paraId="64BC6E70" w14:textId="7D1B4D7F" w:rsidR="00F35BE3" w:rsidRDefault="00F35BE3" w:rsidP="00AD721B">
            <w:pPr>
              <w:pStyle w:val="Heading1"/>
            </w:pPr>
            <w:r>
              <w:t>Technical skills                           Soft skills</w:t>
            </w:r>
          </w:p>
        </w:tc>
      </w:tr>
      <w:tr w:rsidR="00F35BE3" w14:paraId="043ED8AA" w14:textId="77777777" w:rsidTr="001C5C80">
        <w:trPr>
          <w:trHeight w:val="2185"/>
        </w:trPr>
        <w:tc>
          <w:tcPr>
            <w:tcW w:w="4999" w:type="dxa"/>
          </w:tcPr>
          <w:p w14:paraId="131B8D1E" w14:textId="54E8D115" w:rsidR="00576C7F" w:rsidRDefault="00576C7F" w:rsidP="00576C7F">
            <w:pPr>
              <w:pStyle w:val="ListBullet"/>
            </w:pPr>
            <w:r>
              <w:t>Programming Languages: Python, Java</w:t>
            </w:r>
          </w:p>
          <w:p w14:paraId="230160E3" w14:textId="77777777" w:rsidR="00576C7F" w:rsidRDefault="00576C7F" w:rsidP="00576C7F">
            <w:pPr>
              <w:pStyle w:val="ListBullet"/>
            </w:pPr>
            <w:r>
              <w:t>Web Development Technologies: HTML, CSS, Bootstrap, JavaScript</w:t>
            </w:r>
          </w:p>
          <w:p w14:paraId="06EEA5A8" w14:textId="77777777" w:rsidR="00576C7F" w:rsidRDefault="00576C7F" w:rsidP="00576C7F">
            <w:pPr>
              <w:pStyle w:val="ListBullet"/>
            </w:pPr>
            <w:r>
              <w:t>GUI Development: Python (</w:t>
            </w:r>
            <w:proofErr w:type="spellStart"/>
            <w:r>
              <w:t>Tkinter</w:t>
            </w:r>
            <w:proofErr w:type="spellEnd"/>
            <w:r>
              <w:t>)</w:t>
            </w:r>
          </w:p>
          <w:p w14:paraId="249EE6B3" w14:textId="77777777" w:rsidR="00F35BE3" w:rsidRDefault="00576C7F" w:rsidP="00576C7F">
            <w:pPr>
              <w:pStyle w:val="ListBullet"/>
            </w:pPr>
            <w:r>
              <w:t>Database Management: SQL</w:t>
            </w:r>
          </w:p>
          <w:p w14:paraId="19748A9A" w14:textId="3341EFAE" w:rsidR="00D7147A" w:rsidRDefault="00D7147A" w:rsidP="00576C7F">
            <w:pPr>
              <w:pStyle w:val="ListBullet"/>
            </w:pPr>
            <w:r>
              <w:t>BI Tools : Familiarity with Looker</w:t>
            </w:r>
          </w:p>
          <w:p w14:paraId="7D535BFC" w14:textId="4BE20105" w:rsidR="008E240C" w:rsidRDefault="008E240C" w:rsidP="008E240C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  (data visualization and</w:t>
            </w:r>
            <w:r w:rsidR="007954E1">
              <w:t xml:space="preserve"> dashboard creation)</w:t>
            </w:r>
          </w:p>
          <w:p w14:paraId="549E00ED" w14:textId="6727F16F" w:rsidR="00576C7F" w:rsidRDefault="00576C7F" w:rsidP="00576C7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5009" w:type="dxa"/>
          </w:tcPr>
          <w:p w14:paraId="1E721170" w14:textId="77777777" w:rsidR="00576C7F" w:rsidRDefault="00576C7F" w:rsidP="00576C7F">
            <w:pPr>
              <w:pStyle w:val="ListBullet"/>
            </w:pPr>
            <w:r>
              <w:t>Problem-Solving: Demonstrated ability to solve complex problems effectively.</w:t>
            </w:r>
          </w:p>
          <w:p w14:paraId="1913A57F" w14:textId="77777777" w:rsidR="00576C7F" w:rsidRDefault="00576C7F" w:rsidP="00576C7F">
            <w:pPr>
              <w:pStyle w:val="ListBullet"/>
            </w:pPr>
            <w:r>
              <w:t>Collaboration: Proven experience working collaboratively on team projects.</w:t>
            </w:r>
          </w:p>
          <w:p w14:paraId="21C0A845" w14:textId="77777777" w:rsidR="00576C7F" w:rsidRDefault="00576C7F" w:rsidP="00576C7F">
            <w:pPr>
              <w:pStyle w:val="ListBullet"/>
            </w:pPr>
            <w:r>
              <w:t>Passion for Learning: Eagerness to learn and adapt to new technologies and concepts.</w:t>
            </w:r>
          </w:p>
          <w:p w14:paraId="77041C34" w14:textId="77777777" w:rsidR="00576C7F" w:rsidRDefault="00576C7F" w:rsidP="00576C7F">
            <w:pPr>
              <w:pStyle w:val="ListBullet"/>
            </w:pPr>
            <w:r>
              <w:t>Communication: Ability to articulate ideas and perspectives respectfully.</w:t>
            </w:r>
          </w:p>
          <w:p w14:paraId="73BAFF7B" w14:textId="77777777" w:rsidR="00576C7F" w:rsidRDefault="00576C7F" w:rsidP="00576C7F">
            <w:pPr>
              <w:pStyle w:val="ListBullet"/>
            </w:pPr>
            <w:r>
              <w:t>Adaptability: Willingness to take on new challenges and work in dynamic environments.</w:t>
            </w:r>
          </w:p>
          <w:p w14:paraId="622017D3" w14:textId="5C8FEF23" w:rsidR="00F35BE3" w:rsidRDefault="00F35BE3" w:rsidP="00576C7F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</w:p>
        </w:tc>
      </w:tr>
      <w:tr w:rsidR="00E16D14" w14:paraId="1B52AB3C" w14:textId="77777777" w:rsidTr="001C5C80">
        <w:trPr>
          <w:trHeight w:val="1916"/>
        </w:trPr>
        <w:tc>
          <w:tcPr>
            <w:tcW w:w="10008" w:type="dxa"/>
            <w:gridSpan w:val="2"/>
          </w:tcPr>
          <w:p w14:paraId="74B7FC73" w14:textId="77777777" w:rsidR="00E16D14" w:rsidRDefault="00E16D14" w:rsidP="00907A85"/>
          <w:p w14:paraId="6D31D3CB" w14:textId="77777777" w:rsidR="00F35BE3" w:rsidRDefault="00F35BE3" w:rsidP="00907A85"/>
          <w:p w14:paraId="7DB81966" w14:textId="04AFB263" w:rsidR="00576C7F" w:rsidRDefault="00576C7F" w:rsidP="00576C7F">
            <w:pPr>
              <w:pStyle w:val="Heading1"/>
            </w:pPr>
            <w:r>
              <w:t>internships</w:t>
            </w:r>
          </w:p>
          <w:p w14:paraId="1AB34D53" w14:textId="63240306" w:rsidR="00576C7F" w:rsidRDefault="00576C7F" w:rsidP="001C5C80">
            <w:pPr>
              <w:pStyle w:val="Heading2"/>
              <w:spacing w:line="360" w:lineRule="auto"/>
            </w:pPr>
            <w:r>
              <w:t xml:space="preserve">WEB DEVELOPMENT | MOTIONCUT </w:t>
            </w:r>
            <w:r w:rsidR="00F66C11">
              <w:t>[ January 15, 2024 – February 15, 2024]</w:t>
            </w:r>
          </w:p>
          <w:p w14:paraId="32ACF198" w14:textId="44011C9E" w:rsidR="00F66C11" w:rsidRDefault="00F66C11" w:rsidP="001C5C80">
            <w:pPr>
              <w:spacing w:line="360" w:lineRule="auto"/>
              <w:rPr>
                <w:rFonts w:asciiTheme="majorHAnsi" w:eastAsiaTheme="majorEastAsia" w:hAnsiTheme="majorHAnsi" w:cstheme="majorBidi"/>
                <w:color w:val="000000" w:themeColor="text1"/>
                <w:szCs w:val="24"/>
              </w:rPr>
            </w:pPr>
            <w:r w:rsidRPr="00F66C11">
              <w:rPr>
                <w:rFonts w:asciiTheme="majorHAnsi" w:eastAsiaTheme="majorEastAsia" w:hAnsiTheme="majorHAnsi" w:cstheme="majorBidi"/>
                <w:color w:val="000000" w:themeColor="text1"/>
                <w:szCs w:val="24"/>
              </w:rPr>
              <w:t xml:space="preserve">During the internship at </w:t>
            </w:r>
            <w:proofErr w:type="spellStart"/>
            <w:r w:rsidRPr="00F66C11">
              <w:rPr>
                <w:rFonts w:asciiTheme="majorHAnsi" w:eastAsiaTheme="majorEastAsia" w:hAnsiTheme="majorHAnsi" w:cstheme="majorBidi"/>
                <w:color w:val="000000" w:themeColor="text1"/>
                <w:szCs w:val="24"/>
              </w:rPr>
              <w:t>MotionCut</w:t>
            </w:r>
            <w:proofErr w:type="spellEnd"/>
            <w:r w:rsidRPr="00F66C11">
              <w:rPr>
                <w:rFonts w:asciiTheme="majorHAnsi" w:eastAsiaTheme="majorEastAsia" w:hAnsiTheme="majorHAnsi" w:cstheme="majorBidi"/>
                <w:color w:val="000000" w:themeColor="text1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Cs w:val="24"/>
              </w:rPr>
              <w:t>(</w:t>
            </w:r>
            <w:r w:rsidRPr="00F66C11">
              <w:rPr>
                <w:rFonts w:asciiTheme="majorHAnsi" w:eastAsiaTheme="majorEastAsia" w:hAnsiTheme="majorHAnsi" w:cstheme="majorBidi"/>
                <w:color w:val="000000" w:themeColor="text1"/>
                <w:szCs w:val="24"/>
              </w:rPr>
              <w:t>Virtual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Cs w:val="24"/>
              </w:rPr>
              <w:t>)</w:t>
            </w:r>
            <w:r w:rsidRPr="00F66C11">
              <w:rPr>
                <w:rFonts w:asciiTheme="majorHAnsi" w:eastAsiaTheme="majorEastAsia" w:hAnsiTheme="majorHAnsi" w:cstheme="majorBidi"/>
                <w:color w:val="000000" w:themeColor="text1"/>
                <w:szCs w:val="24"/>
              </w:rPr>
              <w:t xml:space="preserve">, I gained hands-on experience in web development, mastering HTML, CSS, and JavaScript while developing dynamic projects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Cs w:val="24"/>
              </w:rPr>
              <w:t>. As a part of my internship I developed :</w:t>
            </w:r>
          </w:p>
          <w:p w14:paraId="48C2DF01" w14:textId="672CB5DE" w:rsidR="00F66C11" w:rsidRDefault="00F66C11" w:rsidP="001C5C80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Pricing Page: Designed and implemented a dynamic pricing page showcasing product tiers and features using HTML, CSS, and JavaScript. (</w:t>
            </w:r>
            <w:hyperlink r:id="rId12" w:history="1">
              <w:r w:rsidRPr="00B87D8D">
                <w:rPr>
                  <w:rStyle w:val="Hyperlink"/>
                </w:rPr>
                <w:t>https://github.com/AnjaliPujala/PricingPage</w:t>
              </w:r>
            </w:hyperlink>
            <w:r>
              <w:t xml:space="preserve"> )</w:t>
            </w:r>
          </w:p>
          <w:p w14:paraId="76F1F6E9" w14:textId="25A61BF2" w:rsidR="00F66C11" w:rsidRDefault="00F66C11" w:rsidP="001C5C80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Registration Page: Developed a user-friendly registration page with form validation to streamline user onboarding process. (</w:t>
            </w:r>
            <w:hyperlink r:id="rId13" w:history="1">
              <w:r w:rsidRPr="00B87D8D">
                <w:rPr>
                  <w:rStyle w:val="Hyperlink"/>
                </w:rPr>
                <w:t>https://github.com/AnjaliPujala/RegistrationPage</w:t>
              </w:r>
            </w:hyperlink>
            <w:r>
              <w:t xml:space="preserve"> )</w:t>
            </w:r>
          </w:p>
          <w:p w14:paraId="3B9A48C6" w14:textId="5C38E648" w:rsidR="00F66C11" w:rsidRDefault="00F66C11" w:rsidP="001C5C80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Product Page: Created an interactive product page with detailed descriptions and images to engage users and drive conversions. (</w:t>
            </w:r>
            <w:hyperlink r:id="rId14" w:history="1">
              <w:r w:rsidRPr="00B87D8D">
                <w:rPr>
                  <w:rStyle w:val="Hyperlink"/>
                </w:rPr>
                <w:t>https://github.com/AnjaliPujala/Product-Page</w:t>
              </w:r>
            </w:hyperlink>
            <w:r>
              <w:t xml:space="preserve"> )</w:t>
            </w:r>
          </w:p>
          <w:p w14:paraId="298FB99D" w14:textId="0CF2176A" w:rsidR="00F66C11" w:rsidRDefault="00F66C11" w:rsidP="001C5C80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Todo List: Built a task management application allowing users to add, edit, and delete tasks with intuitive user interface and functionality.( </w:t>
            </w:r>
            <w:hyperlink r:id="rId15" w:history="1">
              <w:r w:rsidRPr="00B87D8D">
                <w:rPr>
                  <w:rStyle w:val="Hyperlink"/>
                </w:rPr>
                <w:t>https://github.com/AnjaliPujala/To-Do-List</w:t>
              </w:r>
            </w:hyperlink>
            <w:r>
              <w:t xml:space="preserve"> )</w:t>
            </w:r>
          </w:p>
          <w:p w14:paraId="4E00D23D" w14:textId="77777777" w:rsidR="00F35BE3" w:rsidRDefault="00F35BE3" w:rsidP="00907A85"/>
          <w:p w14:paraId="67A5FA34" w14:textId="65E09903" w:rsidR="001C5C80" w:rsidRPr="0012778B" w:rsidRDefault="001C5C80" w:rsidP="001C5C8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lastRenderedPageBreak/>
              <w:t>projects</w:t>
            </w:r>
          </w:p>
          <w:p w14:paraId="0C82E6C1" w14:textId="0164F06B" w:rsidR="00F157D7" w:rsidRPr="000625AE" w:rsidRDefault="00F157D7" w:rsidP="00F157D7">
            <w:pPr>
              <w:pStyle w:val="Heading2"/>
              <w:rPr>
                <w:b w:val="0"/>
                <w:bCs/>
                <w:color w:val="auto"/>
              </w:rPr>
            </w:pPr>
            <w:r w:rsidRPr="00F157D7">
              <w:rPr>
                <w:color w:val="auto"/>
              </w:rPr>
              <w:t>Student Teacher Dashboard (Python, MySQL)</w:t>
            </w:r>
            <w:r w:rsidR="00513F8F">
              <w:rPr>
                <w:color w:val="auto"/>
              </w:rPr>
              <w:t xml:space="preserve"> (</w:t>
            </w:r>
            <w:hyperlink r:id="rId16" w:history="1">
              <w:r w:rsidR="000625AE" w:rsidRPr="00910030">
                <w:rPr>
                  <w:rStyle w:val="Hyperlink"/>
                  <w:b w:val="0"/>
                  <w:bCs/>
                </w:rPr>
                <w:t>https://github.com/AnjaliPujala/StudentTeacherDashboard</w:t>
              </w:r>
            </w:hyperlink>
            <w:r w:rsidR="000625AE">
              <w:rPr>
                <w:b w:val="0"/>
                <w:bCs/>
                <w:color w:val="auto"/>
              </w:rPr>
              <w:t xml:space="preserve"> )</w:t>
            </w:r>
          </w:p>
          <w:p w14:paraId="14DB37C8" w14:textId="77777777" w:rsidR="00F157D7" w:rsidRPr="00F157D7" w:rsidRDefault="00F157D7" w:rsidP="00F157D7">
            <w:pPr>
              <w:pStyle w:val="Heading2"/>
              <w:numPr>
                <w:ilvl w:val="0"/>
                <w:numId w:val="7"/>
              </w:numPr>
              <w:rPr>
                <w:rFonts w:eastAsiaTheme="minorHAnsi" w:cstheme="minorBidi"/>
                <w:b w:val="0"/>
                <w:color w:val="auto"/>
                <w:szCs w:val="22"/>
              </w:rPr>
            </w:pPr>
            <w:r w:rsidRPr="00F157D7">
              <w:rPr>
                <w:rFonts w:eastAsiaTheme="minorHAnsi" w:cstheme="minorBidi"/>
                <w:b w:val="0"/>
                <w:color w:val="auto"/>
                <w:szCs w:val="22"/>
              </w:rPr>
              <w:t>Developed a Python-based student-teacher dashboard allowing users to manage profiles, access groups, and engage in chats.</w:t>
            </w:r>
          </w:p>
          <w:p w14:paraId="38F7B9F1" w14:textId="77777777" w:rsidR="00F157D7" w:rsidRPr="00F157D7" w:rsidRDefault="00F157D7" w:rsidP="00F157D7">
            <w:pPr>
              <w:pStyle w:val="Heading2"/>
              <w:numPr>
                <w:ilvl w:val="0"/>
                <w:numId w:val="7"/>
              </w:numPr>
              <w:rPr>
                <w:rFonts w:eastAsiaTheme="minorHAnsi" w:cstheme="minorBidi"/>
                <w:b w:val="0"/>
                <w:color w:val="auto"/>
                <w:szCs w:val="22"/>
              </w:rPr>
            </w:pPr>
            <w:r w:rsidRPr="00F157D7">
              <w:rPr>
                <w:rFonts w:eastAsiaTheme="minorHAnsi" w:cstheme="minorBidi"/>
                <w:b w:val="0"/>
                <w:color w:val="auto"/>
                <w:szCs w:val="22"/>
              </w:rPr>
              <w:t>Implemented secure login/registration systems and profile management features.</w:t>
            </w:r>
          </w:p>
          <w:p w14:paraId="26A5D402" w14:textId="12A51491" w:rsidR="001C5C80" w:rsidRDefault="00F157D7" w:rsidP="00F157D7">
            <w:pPr>
              <w:pStyle w:val="Heading1"/>
              <w:numPr>
                <w:ilvl w:val="0"/>
                <w:numId w:val="7"/>
              </w:numPr>
              <w:rPr>
                <w:rFonts w:eastAsiaTheme="minorHAnsi" w:cstheme="minorBidi"/>
                <w:b w:val="0"/>
                <w:caps w:val="0"/>
                <w:color w:val="auto"/>
                <w:sz w:val="20"/>
                <w:szCs w:val="22"/>
              </w:rPr>
            </w:pPr>
            <w:r w:rsidRPr="00F157D7">
              <w:rPr>
                <w:rFonts w:eastAsiaTheme="minorHAnsi" w:cstheme="minorBidi"/>
                <w:b w:val="0"/>
                <w:caps w:val="0"/>
                <w:color w:val="auto"/>
                <w:sz w:val="20"/>
                <w:szCs w:val="22"/>
              </w:rPr>
              <w:t>Designed group management functionalities for faculty members to create and administer groups.</w:t>
            </w:r>
          </w:p>
          <w:p w14:paraId="69169015" w14:textId="6035440B" w:rsidR="00F157D7" w:rsidRPr="00F157D7" w:rsidRDefault="00513F8F" w:rsidP="00F157D7">
            <w:r>
              <w:t xml:space="preserve">Technologies Used : </w:t>
            </w:r>
            <w:r w:rsidRPr="00513F8F">
              <w:t xml:space="preserve">Python, MySQL, </w:t>
            </w:r>
            <w:proofErr w:type="spellStart"/>
            <w:r w:rsidRPr="00513F8F">
              <w:t>Tkinter</w:t>
            </w:r>
            <w:proofErr w:type="spellEnd"/>
            <w:r w:rsidRPr="00513F8F">
              <w:t> (GUI)</w:t>
            </w:r>
            <w:r>
              <w:t xml:space="preserve">. </w:t>
            </w:r>
          </w:p>
          <w:p w14:paraId="53255B48" w14:textId="77777777" w:rsidR="001C5C80" w:rsidRDefault="001C5C80" w:rsidP="00F66C11">
            <w:pPr>
              <w:pStyle w:val="Heading1"/>
              <w:rPr>
                <w:color w:val="auto"/>
              </w:rPr>
            </w:pPr>
          </w:p>
          <w:p w14:paraId="1F729855" w14:textId="4A3CEE01" w:rsidR="00F66C11" w:rsidRPr="0012778B" w:rsidRDefault="00000000" w:rsidP="00F66C11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-93796351"/>
                <w:placeholder>
                  <w:docPart w:val="1EED122D5A394CA482DA6BA34ADEBEB8"/>
                </w:placeholder>
                <w:temporary/>
                <w:showingPlcHdr/>
                <w15:appearance w15:val="hidden"/>
              </w:sdtPr>
              <w:sdtContent>
                <w:r w:rsidR="00F66C11" w:rsidRPr="0012778B">
                  <w:rPr>
                    <w:color w:val="auto"/>
                  </w:rPr>
                  <w:t>Education</w:t>
                </w:r>
              </w:sdtContent>
            </w:sdt>
          </w:p>
          <w:p w14:paraId="0A4ABADE" w14:textId="77777777" w:rsidR="00F66C11" w:rsidRPr="0012778B" w:rsidRDefault="00F66C11" w:rsidP="00F66C11">
            <w:pPr>
              <w:pStyle w:val="Heading2"/>
              <w:rPr>
                <w:color w:val="auto"/>
              </w:rPr>
            </w:pPr>
            <w:r w:rsidRPr="0012778B">
              <w:rPr>
                <w:color w:val="auto"/>
              </w:rPr>
              <w:t>Bachelor of Technology in Computer Science and Engineering | Shri Vishnu Engineering College for Women</w:t>
            </w:r>
          </w:p>
          <w:p w14:paraId="6FEF7CC9" w14:textId="77777777" w:rsidR="00F66C11" w:rsidRPr="0012778B" w:rsidRDefault="00F66C11" w:rsidP="00F66C11">
            <w:pPr>
              <w:pStyle w:val="Heading3"/>
              <w:rPr>
                <w:color w:val="auto"/>
              </w:rPr>
            </w:pPr>
            <w:r w:rsidRPr="0012778B">
              <w:rPr>
                <w:color w:val="auto"/>
              </w:rPr>
              <w:t>October 2026</w:t>
            </w:r>
          </w:p>
          <w:p w14:paraId="51931651" w14:textId="77777777" w:rsidR="00F66C11" w:rsidRPr="0012778B" w:rsidRDefault="00F66C11" w:rsidP="00F66C11">
            <w:pPr>
              <w:pStyle w:val="ListBullet"/>
              <w:rPr>
                <w:color w:val="auto"/>
              </w:rPr>
            </w:pPr>
            <w:r w:rsidRPr="0012778B">
              <w:rPr>
                <w:color w:val="auto"/>
              </w:rPr>
              <w:t>Currently pursuing and developing a strong foundation in problem solving using programming languages</w:t>
            </w:r>
          </w:p>
          <w:p w14:paraId="3CDA6045" w14:textId="12CBFF77" w:rsidR="00F35BE3" w:rsidRDefault="00F66C11" w:rsidP="00F66C11">
            <w:r w:rsidRPr="0012778B">
              <w:rPr>
                <w:color w:val="auto"/>
              </w:rPr>
              <w:t>GPA : 9.5</w:t>
            </w:r>
          </w:p>
          <w:p w14:paraId="6BD1477D" w14:textId="77777777" w:rsidR="00F35BE3" w:rsidRDefault="00F35BE3" w:rsidP="00907A85"/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08"/>
            </w:tblGrid>
            <w:tr w:rsidR="00ED1564" w:rsidRPr="0012778B" w14:paraId="2B3B7B2D" w14:textId="77777777" w:rsidTr="00293A68">
              <w:tc>
                <w:tcPr>
                  <w:tcW w:w="10080" w:type="dxa"/>
                </w:tcPr>
                <w:p w14:paraId="2E91D23F" w14:textId="77777777" w:rsidR="00ED1564" w:rsidRPr="0012778B" w:rsidRDefault="00ED1564" w:rsidP="00ED1564">
                  <w:pPr>
                    <w:pStyle w:val="Heading1"/>
                    <w:rPr>
                      <w:color w:val="auto"/>
                    </w:rPr>
                  </w:pPr>
                  <w:r w:rsidRPr="0012778B">
                    <w:rPr>
                      <w:color w:val="auto"/>
                    </w:rPr>
                    <w:t>Certificates and course</w:t>
                  </w:r>
                </w:p>
              </w:tc>
            </w:tr>
          </w:tbl>
          <w:p w14:paraId="23F14158" w14:textId="36EFA5E1" w:rsidR="00ED1564" w:rsidRPr="0012778B" w:rsidRDefault="00ED1564" w:rsidP="00ED1564">
            <w:pPr>
              <w:pStyle w:val="ListBullet"/>
              <w:numPr>
                <w:ilvl w:val="0"/>
                <w:numId w:val="8"/>
              </w:numPr>
              <w:spacing w:before="120" w:line="240" w:lineRule="exact"/>
              <w:rPr>
                <w:color w:val="auto"/>
              </w:rPr>
            </w:pPr>
            <w:r w:rsidRPr="0012778B">
              <w:rPr>
                <w:color w:val="auto"/>
              </w:rPr>
              <w:t xml:space="preserve">Received a certificate for outstanding participation in a prestigious coding contest, securing a position in the top </w:t>
            </w:r>
            <w:r w:rsidR="00B84A56">
              <w:rPr>
                <w:color w:val="auto"/>
              </w:rPr>
              <w:t>10</w:t>
            </w:r>
            <w:r w:rsidRPr="0012778B">
              <w:rPr>
                <w:color w:val="auto"/>
              </w:rPr>
              <w:t>0.</w:t>
            </w:r>
          </w:p>
          <w:p w14:paraId="79649832" w14:textId="77777777" w:rsidR="00ED1564" w:rsidRPr="00EB34D7" w:rsidRDefault="00ED1564" w:rsidP="00ED1564">
            <w:pPr>
              <w:pStyle w:val="ListBullet"/>
              <w:numPr>
                <w:ilvl w:val="0"/>
                <w:numId w:val="8"/>
              </w:numPr>
              <w:spacing w:before="120" w:line="240" w:lineRule="exact"/>
              <w:rPr>
                <w:color w:val="auto"/>
              </w:rPr>
            </w:pPr>
            <w:r w:rsidRPr="0012778B">
              <w:rPr>
                <w:color w:val="auto"/>
              </w:rPr>
              <w:t xml:space="preserve">Completed the Artificial Intelligence with Machine Learning course through Oracle Academy, gaining comprehensive insights into AI and ML concepts. </w:t>
            </w:r>
          </w:p>
          <w:p w14:paraId="26192AF5" w14:textId="77777777" w:rsidR="00ED1564" w:rsidRDefault="00ED1564" w:rsidP="00907A85"/>
          <w:p w14:paraId="49B68E69" w14:textId="77777777" w:rsidR="00F35BE3" w:rsidRDefault="00F35BE3" w:rsidP="00907A85"/>
          <w:p w14:paraId="4BAD566B" w14:textId="77777777" w:rsidR="00F35BE3" w:rsidRDefault="00F35BE3" w:rsidP="00907A85"/>
          <w:p w14:paraId="4ABA83F2" w14:textId="77777777" w:rsidR="00F35BE3" w:rsidRDefault="00F35BE3" w:rsidP="00907A85"/>
          <w:p w14:paraId="62F59C18" w14:textId="77777777" w:rsidR="00F35BE3" w:rsidRDefault="00F35BE3" w:rsidP="00907A85"/>
          <w:p w14:paraId="4D921408" w14:textId="77777777" w:rsidR="00F35BE3" w:rsidRDefault="00F35BE3" w:rsidP="00907A85"/>
          <w:p w14:paraId="33AF27F8" w14:textId="77777777" w:rsidR="00F35BE3" w:rsidRDefault="00F35BE3" w:rsidP="00907A85"/>
          <w:p w14:paraId="66F8CEAA" w14:textId="77777777" w:rsidR="00F35BE3" w:rsidRDefault="00F35BE3" w:rsidP="00907A85"/>
          <w:p w14:paraId="688EADAD" w14:textId="77777777" w:rsidR="00F35BE3" w:rsidRDefault="00F35BE3" w:rsidP="00907A85"/>
          <w:p w14:paraId="4EA49771" w14:textId="77777777" w:rsidR="00F35BE3" w:rsidRDefault="00F35BE3" w:rsidP="00907A85"/>
        </w:tc>
      </w:tr>
      <w:tr w:rsidR="001C5C80" w14:paraId="7EA80B98" w14:textId="77777777" w:rsidTr="001C5C80">
        <w:trPr>
          <w:trHeight w:val="1660"/>
        </w:trPr>
        <w:tc>
          <w:tcPr>
            <w:tcW w:w="10008" w:type="dxa"/>
            <w:gridSpan w:val="2"/>
          </w:tcPr>
          <w:p w14:paraId="6AA608AF" w14:textId="3AD9A6D7" w:rsidR="001C5C80" w:rsidRPr="0010570D" w:rsidRDefault="001C5C80" w:rsidP="001C5C80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 w:hanging="360"/>
            </w:pPr>
            <w:r w:rsidRPr="006B54A1">
              <w:rPr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AE25C0C" wp14:editId="025CB7CB">
                      <wp:simplePos x="0" y="0"/>
                      <wp:positionH relativeFrom="page">
                        <wp:posOffset>-914400</wp:posOffset>
                      </wp:positionH>
                      <wp:positionV relativeFrom="paragraph">
                        <wp:posOffset>-6864985</wp:posOffset>
                      </wp:positionV>
                      <wp:extent cx="530225" cy="10058400"/>
                      <wp:effectExtent l="0" t="0" r="3175" b="0"/>
                      <wp:wrapNone/>
                      <wp:docPr id="337007596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7CFB1" id="Rectangle 1" o:spid="_x0000_s1026" alt="&quot;&quot;" style="position:absolute;margin-left:-1in;margin-top:-540.55pt;width:41.75pt;height:1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" fillcolor="#3d2649 [809]" stroked="f" strokeweight="1pt">
                      <w10:wrap anchorx="page"/>
                      <w10:anchorlock/>
                    </v:rect>
                  </w:pict>
                </mc:Fallback>
              </mc:AlternateContent>
            </w:r>
          </w:p>
        </w:tc>
      </w:tr>
      <w:tr w:rsidR="00E16D14" w14:paraId="7DD58DA1" w14:textId="77777777" w:rsidTr="001C5C80">
        <w:trPr>
          <w:trHeight w:val="263"/>
        </w:trPr>
        <w:tc>
          <w:tcPr>
            <w:tcW w:w="10008" w:type="dxa"/>
            <w:gridSpan w:val="2"/>
          </w:tcPr>
          <w:p w14:paraId="0FD1C740" w14:textId="77777777" w:rsidR="00E16D14" w:rsidRDefault="00E16D14" w:rsidP="00E67EB2"/>
        </w:tc>
      </w:tr>
      <w:tr w:rsidR="00E16D14" w14:paraId="2422C1E0" w14:textId="77777777" w:rsidTr="001C5C80">
        <w:trPr>
          <w:trHeight w:val="77"/>
        </w:trPr>
        <w:tc>
          <w:tcPr>
            <w:tcW w:w="10008" w:type="dxa"/>
            <w:gridSpan w:val="2"/>
          </w:tcPr>
          <w:p w14:paraId="04A76037" w14:textId="136BAFD8" w:rsidR="00E16D14" w:rsidRDefault="00E16D14" w:rsidP="00E67EB2">
            <w:pPr>
              <w:pStyle w:val="Heading1"/>
            </w:pPr>
          </w:p>
        </w:tc>
      </w:tr>
      <w:tr w:rsidR="00E16D14" w14:paraId="0A31F700" w14:textId="77777777" w:rsidTr="001C5C80">
        <w:trPr>
          <w:trHeight w:val="77"/>
        </w:trPr>
        <w:tc>
          <w:tcPr>
            <w:tcW w:w="4999" w:type="dxa"/>
          </w:tcPr>
          <w:p w14:paraId="2FEC90B6" w14:textId="7A71399E" w:rsidR="00E16D14" w:rsidRDefault="00E16D14" w:rsidP="001C5C80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</w:tc>
        <w:tc>
          <w:tcPr>
            <w:tcW w:w="5009" w:type="dxa"/>
          </w:tcPr>
          <w:p w14:paraId="0A556C8C" w14:textId="25459BA8" w:rsidR="00E16D14" w:rsidRDefault="00E16D14" w:rsidP="001C5C80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</w:tc>
      </w:tr>
    </w:tbl>
    <w:p w14:paraId="39DD810F" w14:textId="77777777" w:rsidR="00643E15" w:rsidRPr="00643E15" w:rsidRDefault="00643E15" w:rsidP="00906720">
      <w:pPr>
        <w:pStyle w:val="ListBullet"/>
        <w:numPr>
          <w:ilvl w:val="0"/>
          <w:numId w:val="0"/>
        </w:numPr>
      </w:pPr>
    </w:p>
    <w:sectPr w:rsidR="00643E15" w:rsidRPr="00643E15" w:rsidSect="00DC6DB2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5ED5" w14:textId="77777777" w:rsidR="00DC6DB2" w:rsidRDefault="00DC6DB2" w:rsidP="00E16D14">
      <w:pPr>
        <w:spacing w:line="240" w:lineRule="auto"/>
      </w:pPr>
      <w:r>
        <w:separator/>
      </w:r>
    </w:p>
  </w:endnote>
  <w:endnote w:type="continuationSeparator" w:id="0">
    <w:p w14:paraId="62BEE6F9" w14:textId="77777777" w:rsidR="00DC6DB2" w:rsidRDefault="00DC6DB2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D9CD" w14:textId="77777777" w:rsidR="00DC6DB2" w:rsidRDefault="00DC6DB2" w:rsidP="00E16D14">
      <w:pPr>
        <w:spacing w:line="240" w:lineRule="auto"/>
      </w:pPr>
      <w:r>
        <w:separator/>
      </w:r>
    </w:p>
  </w:footnote>
  <w:footnote w:type="continuationSeparator" w:id="0">
    <w:p w14:paraId="500677CF" w14:textId="77777777" w:rsidR="00DC6DB2" w:rsidRDefault="00DC6DB2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20FA"/>
    <w:multiLevelType w:val="hybridMultilevel"/>
    <w:tmpl w:val="0038B71A"/>
    <w:lvl w:ilvl="0" w:tplc="0366BB6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D10CCA"/>
    <w:multiLevelType w:val="hybridMultilevel"/>
    <w:tmpl w:val="A95E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E535B7"/>
    <w:multiLevelType w:val="hybridMultilevel"/>
    <w:tmpl w:val="DB3C0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2"/>
  </w:num>
  <w:num w:numId="2" w16cid:durableId="331644053">
    <w:abstractNumId w:val="5"/>
  </w:num>
  <w:num w:numId="3" w16cid:durableId="753747787">
    <w:abstractNumId w:val="3"/>
  </w:num>
  <w:num w:numId="4" w16cid:durableId="1895047714">
    <w:abstractNumId w:val="7"/>
  </w:num>
  <w:num w:numId="5" w16cid:durableId="1803503293">
    <w:abstractNumId w:val="1"/>
  </w:num>
  <w:num w:numId="6" w16cid:durableId="1941640779">
    <w:abstractNumId w:val="0"/>
  </w:num>
  <w:num w:numId="7" w16cid:durableId="117727311">
    <w:abstractNumId w:val="6"/>
  </w:num>
  <w:num w:numId="8" w16cid:durableId="220139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8D"/>
    <w:rsid w:val="00005F54"/>
    <w:rsid w:val="00010CF9"/>
    <w:rsid w:val="000467D5"/>
    <w:rsid w:val="000625AE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C5C80"/>
    <w:rsid w:val="001D09EE"/>
    <w:rsid w:val="001D7755"/>
    <w:rsid w:val="00222532"/>
    <w:rsid w:val="00285F5A"/>
    <w:rsid w:val="002E2F05"/>
    <w:rsid w:val="0030456C"/>
    <w:rsid w:val="00336C2C"/>
    <w:rsid w:val="004D2889"/>
    <w:rsid w:val="00510684"/>
    <w:rsid w:val="00513F8F"/>
    <w:rsid w:val="00576C7F"/>
    <w:rsid w:val="005937B7"/>
    <w:rsid w:val="00615397"/>
    <w:rsid w:val="006157D4"/>
    <w:rsid w:val="00634A2D"/>
    <w:rsid w:val="00643E15"/>
    <w:rsid w:val="00661979"/>
    <w:rsid w:val="0069693F"/>
    <w:rsid w:val="006A0257"/>
    <w:rsid w:val="007954E1"/>
    <w:rsid w:val="007E20FC"/>
    <w:rsid w:val="008411D8"/>
    <w:rsid w:val="008E240C"/>
    <w:rsid w:val="00906720"/>
    <w:rsid w:val="0090734C"/>
    <w:rsid w:val="00907A85"/>
    <w:rsid w:val="00913EAF"/>
    <w:rsid w:val="00973401"/>
    <w:rsid w:val="00996A8A"/>
    <w:rsid w:val="00A25BA1"/>
    <w:rsid w:val="00A40DEC"/>
    <w:rsid w:val="00A66AFF"/>
    <w:rsid w:val="00AA353A"/>
    <w:rsid w:val="00B67D8D"/>
    <w:rsid w:val="00B72538"/>
    <w:rsid w:val="00B84A56"/>
    <w:rsid w:val="00BC1D9D"/>
    <w:rsid w:val="00C21FE0"/>
    <w:rsid w:val="00C46159"/>
    <w:rsid w:val="00C860B7"/>
    <w:rsid w:val="00CC0FFE"/>
    <w:rsid w:val="00CE3B09"/>
    <w:rsid w:val="00D45167"/>
    <w:rsid w:val="00D7147A"/>
    <w:rsid w:val="00DC6DB2"/>
    <w:rsid w:val="00E16D14"/>
    <w:rsid w:val="00E20E43"/>
    <w:rsid w:val="00E232AA"/>
    <w:rsid w:val="00E36C6B"/>
    <w:rsid w:val="00E557D1"/>
    <w:rsid w:val="00ED1564"/>
    <w:rsid w:val="00F157D7"/>
    <w:rsid w:val="00F35BE3"/>
    <w:rsid w:val="00F54333"/>
    <w:rsid w:val="00F66C11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201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860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C86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njaliPujala/RegistrationPag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jaliPujala/PricingPag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jaliPujala/StudentTeacherDashboar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njali-pujala-b6a2b5259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njaliPujala/To-Do-List" TargetMode="External"/><Relationship Id="rId10" Type="http://schemas.openxmlformats.org/officeDocument/2006/relationships/hyperlink" Target="mailto:anjalipujala003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njaliPujala/Product-Pa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ED122D5A394CA482DA6BA34ADEB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BEAE7-1B53-4457-ABAB-BB63BD5A056F}"/>
      </w:docPartPr>
      <w:docPartBody>
        <w:p w:rsidR="00D606A4" w:rsidRDefault="00D606A4" w:rsidP="00D606A4">
          <w:pPr>
            <w:pStyle w:val="1EED122D5A394CA482DA6BA34ADEBEB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A4"/>
    <w:rsid w:val="008874A1"/>
    <w:rsid w:val="00D606A4"/>
    <w:rsid w:val="00DD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D606A4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6A4"/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1EED122D5A394CA482DA6BA34ADEBEB8">
    <w:name w:val="1EED122D5A394CA482DA6BA34ADEBEB8"/>
    <w:rsid w:val="00D60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CF02F42-0671-4412-BC92-3A1D942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resume.dotx</Template>
  <TotalTime>0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2024-03-27T04:03:00Z</dcterms:created>
  <dcterms:modified xsi:type="dcterms:W3CDTF">2024-04-16T05:49:00Z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